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0C20" w14:textId="77777777" w:rsidR="00D445F1" w:rsidRPr="00195EB9" w:rsidRDefault="00D445F1" w:rsidP="00A637F7">
      <w:pPr>
        <w:rPr>
          <w:rStyle w:val="Rightanswer"/>
        </w:rPr>
      </w:pPr>
    </w:p>
    <w:sectPr w:rsidR="00D445F1" w:rsidRPr="00195EB9" w:rsidSect="007F3A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AA09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7A9B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3C65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5407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22D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D0D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489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EA51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5E8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46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D6E7D"/>
    <w:multiLevelType w:val="hybridMultilevel"/>
    <w:tmpl w:val="CD58407E"/>
    <w:lvl w:ilvl="0" w:tplc="8F58A236">
      <w:start w:val="1"/>
      <w:numFmt w:val="bullet"/>
      <w:pStyle w:val="Explanation"/>
      <w:suff w:val="space"/>
      <w:lvlText w:val="&gt;"/>
      <w:lvlJc w:val="left"/>
      <w:pPr>
        <w:ind w:left="0" w:firstLine="0"/>
      </w:pPr>
      <w:rPr>
        <w:rFonts w:ascii="Segoe UI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C7631"/>
    <w:multiLevelType w:val="multilevel"/>
    <w:tmpl w:val="6EFE60E2"/>
    <w:lvl w:ilvl="0">
      <w:start w:val="1"/>
      <w:numFmt w:val="bullet"/>
      <w:lvlText w:val="&gt;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96359"/>
    <w:multiLevelType w:val="multilevel"/>
    <w:tmpl w:val="5936E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a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4DC0170"/>
    <w:multiLevelType w:val="multilevel"/>
    <w:tmpl w:val="001A5E6A"/>
    <w:lvl w:ilvl="0">
      <w:start w:val="1"/>
      <w:numFmt w:val="bullet"/>
      <w:lvlText w:val="&gt;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60CF0"/>
    <w:multiLevelType w:val="multilevel"/>
    <w:tmpl w:val="5936E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a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0406914"/>
    <w:multiLevelType w:val="multilevel"/>
    <w:tmpl w:val="A808CF76"/>
    <w:lvl w:ilvl="0">
      <w:start w:val="1"/>
      <w:numFmt w:val="decimal"/>
      <w:pStyle w:val="Ques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Answer"/>
      <w:suff w:val="space"/>
      <w:lvlText w:val="%2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5E57257"/>
    <w:multiLevelType w:val="hybridMultilevel"/>
    <w:tmpl w:val="6A5CE60C"/>
    <w:lvl w:ilvl="0" w:tplc="FACE60D2">
      <w:start w:val="1"/>
      <w:numFmt w:val="bullet"/>
      <w:suff w:val="space"/>
      <w:lvlText w:val="&gt;"/>
      <w:lvlJc w:val="left"/>
      <w:pPr>
        <w:ind w:left="0" w:firstLine="0"/>
      </w:pPr>
      <w:rPr>
        <w:rFonts w:ascii="Segoe UI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845E1"/>
    <w:multiLevelType w:val="multilevel"/>
    <w:tmpl w:val="5936ED5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a)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none"/>
      <w:suff w:val="space"/>
      <w:lvlText w:val="x)"/>
      <w:lvlJc w:val="left"/>
      <w:pPr>
        <w:ind w:left="284" w:firstLine="0"/>
      </w:pPr>
      <w:rPr>
        <w:rFonts w:ascii="Courier New" w:hAnsi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F664995"/>
    <w:multiLevelType w:val="hybridMultilevel"/>
    <w:tmpl w:val="F104C1BC"/>
    <w:lvl w:ilvl="0" w:tplc="D0224C46">
      <w:start w:val="1"/>
      <w:numFmt w:val="bullet"/>
      <w:suff w:val="space"/>
      <w:lvlText w:val="&gt;"/>
      <w:lvlJc w:val="left"/>
      <w:pPr>
        <w:ind w:left="0" w:firstLine="0"/>
      </w:pPr>
      <w:rPr>
        <w:rFonts w:ascii="Segoe UI" w:hAnsi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371109">
    <w:abstractNumId w:val="15"/>
  </w:num>
  <w:num w:numId="2" w16cid:durableId="1375227282">
    <w:abstractNumId w:val="12"/>
  </w:num>
  <w:num w:numId="3" w16cid:durableId="1613366811">
    <w:abstractNumId w:val="18"/>
  </w:num>
  <w:num w:numId="4" w16cid:durableId="848909221">
    <w:abstractNumId w:val="17"/>
  </w:num>
  <w:num w:numId="5" w16cid:durableId="2138525189">
    <w:abstractNumId w:val="14"/>
  </w:num>
  <w:num w:numId="6" w16cid:durableId="1377468044">
    <w:abstractNumId w:val="8"/>
  </w:num>
  <w:num w:numId="7" w16cid:durableId="2058509574">
    <w:abstractNumId w:val="3"/>
  </w:num>
  <w:num w:numId="8" w16cid:durableId="402800700">
    <w:abstractNumId w:val="2"/>
  </w:num>
  <w:num w:numId="9" w16cid:durableId="53696552">
    <w:abstractNumId w:val="1"/>
  </w:num>
  <w:num w:numId="10" w16cid:durableId="951593375">
    <w:abstractNumId w:val="0"/>
  </w:num>
  <w:num w:numId="11" w16cid:durableId="247691560">
    <w:abstractNumId w:val="9"/>
  </w:num>
  <w:num w:numId="12" w16cid:durableId="125664452">
    <w:abstractNumId w:val="7"/>
  </w:num>
  <w:num w:numId="13" w16cid:durableId="1165243269">
    <w:abstractNumId w:val="6"/>
  </w:num>
  <w:num w:numId="14" w16cid:durableId="585263875">
    <w:abstractNumId w:val="5"/>
  </w:num>
  <w:num w:numId="15" w16cid:durableId="539973763">
    <w:abstractNumId w:val="4"/>
  </w:num>
  <w:num w:numId="16" w16cid:durableId="1984893528">
    <w:abstractNumId w:val="16"/>
  </w:num>
  <w:num w:numId="17" w16cid:durableId="1837308786">
    <w:abstractNumId w:val="11"/>
  </w:num>
  <w:num w:numId="18" w16cid:durableId="544949421">
    <w:abstractNumId w:val="10"/>
  </w:num>
  <w:num w:numId="19" w16cid:durableId="2101676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1"/>
    <w:rsid w:val="00001889"/>
    <w:rsid w:val="000D1C2B"/>
    <w:rsid w:val="00195EB9"/>
    <w:rsid w:val="00241C7E"/>
    <w:rsid w:val="00246FB0"/>
    <w:rsid w:val="003E1279"/>
    <w:rsid w:val="00456720"/>
    <w:rsid w:val="00467B31"/>
    <w:rsid w:val="004A5287"/>
    <w:rsid w:val="004C5293"/>
    <w:rsid w:val="005D13E8"/>
    <w:rsid w:val="00640BE9"/>
    <w:rsid w:val="00664E97"/>
    <w:rsid w:val="0071288B"/>
    <w:rsid w:val="00795087"/>
    <w:rsid w:val="007C334C"/>
    <w:rsid w:val="007F3A0B"/>
    <w:rsid w:val="008E776D"/>
    <w:rsid w:val="009E4A0E"/>
    <w:rsid w:val="00A637F7"/>
    <w:rsid w:val="00B13C71"/>
    <w:rsid w:val="00C242C2"/>
    <w:rsid w:val="00D445F1"/>
    <w:rsid w:val="00D50035"/>
    <w:rsid w:val="00D83D1D"/>
    <w:rsid w:val="00E30FBC"/>
    <w:rsid w:val="00E824B3"/>
    <w:rsid w:val="00E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D21E8"/>
  <w15:docId w15:val="{E4C68E72-A639-43C3-96BE-3168513A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E8"/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estion">
    <w:name w:val="Question"/>
    <w:basedOn w:val="Normal"/>
    <w:next w:val="Answer"/>
    <w:qFormat/>
    <w:rsid w:val="005D13E8"/>
    <w:pPr>
      <w:numPr>
        <w:numId w:val="1"/>
      </w:numPr>
      <w:spacing w:before="60" w:after="60"/>
    </w:pPr>
    <w:rPr>
      <w:b/>
    </w:rPr>
  </w:style>
  <w:style w:type="paragraph" w:customStyle="1" w:styleId="Answer">
    <w:name w:val="Answer"/>
    <w:basedOn w:val="Normal"/>
    <w:qFormat/>
    <w:rsid w:val="005D13E8"/>
    <w:pPr>
      <w:numPr>
        <w:ilvl w:val="1"/>
        <w:numId w:val="1"/>
      </w:numPr>
      <w:spacing w:before="20" w:after="20"/>
    </w:pPr>
  </w:style>
  <w:style w:type="paragraph" w:customStyle="1" w:styleId="Explanation">
    <w:name w:val="Explanation"/>
    <w:basedOn w:val="Normal"/>
    <w:qFormat/>
    <w:rsid w:val="00664E97"/>
    <w:pPr>
      <w:numPr>
        <w:numId w:val="18"/>
      </w:numPr>
    </w:pPr>
  </w:style>
  <w:style w:type="paragraph" w:customStyle="1" w:styleId="Preamble">
    <w:name w:val="Preamble"/>
    <w:basedOn w:val="Normal"/>
    <w:qFormat/>
    <w:rsid w:val="00241C7E"/>
    <w:pPr>
      <w:spacing w:before="60" w:after="60"/>
    </w:pPr>
  </w:style>
  <w:style w:type="character" w:customStyle="1" w:styleId="Ttulo1Car">
    <w:name w:val="Título 1 Car"/>
    <w:basedOn w:val="Fuentedeprrafopredeter"/>
    <w:link w:val="Ttulo1"/>
    <w:uiPriority w:val="9"/>
    <w:rsid w:val="004A52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rsid w:val="007C334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Rightanswer">
    <w:name w:val="Right answer"/>
    <w:basedOn w:val="Fuentedeprrafopredeter"/>
    <w:uiPriority w:val="1"/>
    <w:qFormat/>
    <w:rsid w:val="00195EB9"/>
    <w:rPr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63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cademia\CONTROL\Plantillas\Tes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Soto Garcia</dc:creator>
  <cp:lastModifiedBy>Jorge Soto Garcia</cp:lastModifiedBy>
  <cp:revision>16</cp:revision>
  <dcterms:created xsi:type="dcterms:W3CDTF">2021-11-25T12:58:00Z</dcterms:created>
  <dcterms:modified xsi:type="dcterms:W3CDTF">2023-08-03T11:34:00Z</dcterms:modified>
</cp:coreProperties>
</file>